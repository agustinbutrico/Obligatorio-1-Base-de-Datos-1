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B160F" w14:textId="77777777" w:rsidR="008F6B4B" w:rsidRPr="008F6B4B" w:rsidRDefault="008F6B4B" w:rsidP="008F6B4B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8F6B4B">
        <w:rPr>
          <w:rFonts w:eastAsia="Calibri" w:cs="Times New Roman"/>
          <w:b/>
          <w:sz w:val="40"/>
          <w:szCs w:val="40"/>
        </w:rPr>
        <w:t>Universidad ORT Uruguay</w:t>
      </w:r>
    </w:p>
    <w:p w14:paraId="590A089A" w14:textId="77777777" w:rsidR="008F6B4B" w:rsidRPr="008F6B4B" w:rsidRDefault="008F6B4B" w:rsidP="008F6B4B">
      <w:pPr>
        <w:spacing w:after="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8F6B4B">
        <w:rPr>
          <w:rFonts w:eastAsia="Calibri" w:cs="Times New Roman"/>
          <w:b/>
          <w:sz w:val="40"/>
          <w:szCs w:val="40"/>
        </w:rPr>
        <w:t>Facultad de Ingeniería</w:t>
      </w:r>
    </w:p>
    <w:p w14:paraId="70F8DCE6" w14:textId="77777777" w:rsidR="008F6B4B" w:rsidRPr="008F6B4B" w:rsidRDefault="008F6B4B" w:rsidP="008F6B4B">
      <w:pPr>
        <w:spacing w:after="0" w:line="240" w:lineRule="auto"/>
        <w:jc w:val="center"/>
        <w:rPr>
          <w:rFonts w:eastAsia="Calibri" w:cs="Times New Roman"/>
          <w:b/>
          <w:sz w:val="28"/>
          <w:szCs w:val="40"/>
        </w:rPr>
      </w:pPr>
      <w:bookmarkStart w:id="0" w:name="_Hlk166933903"/>
      <w:bookmarkEnd w:id="0"/>
      <w:r w:rsidRPr="008F6B4B">
        <w:rPr>
          <w:rFonts w:eastAsia="Calibri" w:cs="Times New Roman"/>
          <w:b/>
          <w:sz w:val="32"/>
          <w:szCs w:val="40"/>
        </w:rPr>
        <w:t>Escuela de Tecnología</w:t>
      </w:r>
    </w:p>
    <w:p w14:paraId="163F6569" w14:textId="77777777" w:rsidR="008F6B4B" w:rsidRPr="008F6B4B" w:rsidRDefault="008F6B4B" w:rsidP="008F6B4B">
      <w:pPr>
        <w:spacing w:after="0" w:line="240" w:lineRule="auto"/>
        <w:jc w:val="center"/>
        <w:rPr>
          <w:rFonts w:eastAsia="Calibri" w:cs="Times New Roman"/>
          <w:b/>
          <w:sz w:val="28"/>
          <w:szCs w:val="40"/>
        </w:rPr>
      </w:pPr>
    </w:p>
    <w:p w14:paraId="19221861" w14:textId="1ED0FD39" w:rsidR="008F6B4B" w:rsidRDefault="008F6B4B" w:rsidP="008F6B4B">
      <w:pPr>
        <w:spacing w:after="12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8F6B4B">
        <w:rPr>
          <w:rFonts w:eastAsia="Calibri" w:cs="Times New Roman"/>
          <w:b/>
          <w:sz w:val="40"/>
          <w:szCs w:val="40"/>
        </w:rPr>
        <w:t>Obligatorio</w:t>
      </w:r>
      <w:r>
        <w:rPr>
          <w:rFonts w:eastAsia="Calibri" w:cs="Times New Roman"/>
          <w:b/>
          <w:sz w:val="40"/>
          <w:szCs w:val="40"/>
        </w:rPr>
        <w:t xml:space="preserve"> Base De Datos</w:t>
      </w:r>
    </w:p>
    <w:p w14:paraId="6FFF83B3" w14:textId="72FC654E" w:rsidR="008F6B4B" w:rsidRPr="008F6B4B" w:rsidRDefault="008F6B4B" w:rsidP="008F6B4B">
      <w:pPr>
        <w:spacing w:after="12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8F6B4B">
        <w:rPr>
          <w:rFonts w:eastAsia="Calibri" w:cs="Times New Roman"/>
          <w:b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6A0CA05F" wp14:editId="77CFAB45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2392680" cy="2220595"/>
            <wp:effectExtent l="0" t="0" r="7620" b="8255"/>
            <wp:wrapTopAndBottom/>
            <wp:docPr id="195024654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22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B4B">
        <w:rPr>
          <w:rFonts w:eastAsia="Calibri" w:cs="Times New Roman"/>
          <w:b/>
          <w:sz w:val="40"/>
          <w:szCs w:val="40"/>
        </w:rPr>
        <w:t>Grupo M2A</w:t>
      </w:r>
    </w:p>
    <w:p w14:paraId="386C6237" w14:textId="068D11EA" w:rsidR="008F6B4B" w:rsidRPr="008F6B4B" w:rsidRDefault="008F6B4B" w:rsidP="008F6B4B">
      <w:pPr>
        <w:spacing w:after="12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8F6B4B">
        <w:rPr>
          <w:rFonts w:eastAsia="Calibri" w:cs="Times New Roman"/>
          <w:b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01713B60" wp14:editId="32B0A7A3">
            <wp:simplePos x="0" y="0"/>
            <wp:positionH relativeFrom="margin">
              <wp:align>center</wp:align>
            </wp:positionH>
            <wp:positionV relativeFrom="paragraph">
              <wp:posOffset>2836545</wp:posOffset>
            </wp:positionV>
            <wp:extent cx="2219325" cy="2219325"/>
            <wp:effectExtent l="0" t="0" r="9525" b="9525"/>
            <wp:wrapTopAndBottom/>
            <wp:docPr id="73503751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B4B">
        <w:rPr>
          <w:rFonts w:eastAsia="Calibri" w:cs="Times New Roman"/>
          <w:b/>
          <w:sz w:val="40"/>
          <w:szCs w:val="40"/>
        </w:rPr>
        <w:t xml:space="preserve">Agustín </w:t>
      </w:r>
      <w:proofErr w:type="spellStart"/>
      <w:r w:rsidRPr="008F6B4B">
        <w:rPr>
          <w:rFonts w:eastAsia="Calibri" w:cs="Times New Roman"/>
          <w:b/>
          <w:sz w:val="40"/>
          <w:szCs w:val="40"/>
        </w:rPr>
        <w:t>Butrico</w:t>
      </w:r>
      <w:proofErr w:type="spellEnd"/>
      <w:r w:rsidRPr="008F6B4B">
        <w:rPr>
          <w:rFonts w:eastAsia="Calibri" w:cs="Times New Roman"/>
          <w:b/>
          <w:sz w:val="40"/>
          <w:szCs w:val="40"/>
        </w:rPr>
        <w:t xml:space="preserve"> – 339579</w:t>
      </w:r>
    </w:p>
    <w:p w14:paraId="3100A47C" w14:textId="0E379CF5" w:rsidR="008F6B4B" w:rsidRDefault="008F6B4B" w:rsidP="008F6B4B">
      <w:pPr>
        <w:spacing w:after="120" w:line="240" w:lineRule="auto"/>
        <w:jc w:val="center"/>
        <w:rPr>
          <w:rFonts w:eastAsia="Calibri" w:cs="Times New Roman"/>
          <w:b/>
          <w:sz w:val="40"/>
          <w:szCs w:val="40"/>
        </w:rPr>
      </w:pPr>
      <w:r w:rsidRPr="008F6B4B">
        <w:rPr>
          <w:rFonts w:eastAsia="Calibri" w:cs="Times New Roman"/>
          <w:b/>
          <w:sz w:val="40"/>
          <w:szCs w:val="40"/>
        </w:rPr>
        <w:t>Valentín Latorre – 339103</w:t>
      </w:r>
    </w:p>
    <w:p w14:paraId="75F70833" w14:textId="77777777" w:rsidR="008F6B4B" w:rsidRPr="008F6B4B" w:rsidRDefault="008F6B4B" w:rsidP="008F6B4B">
      <w:pPr>
        <w:spacing w:after="120" w:line="240" w:lineRule="auto"/>
        <w:jc w:val="center"/>
        <w:rPr>
          <w:rFonts w:eastAsia="Calibri" w:cs="Times New Roman"/>
          <w:b/>
          <w:sz w:val="40"/>
          <w:szCs w:val="40"/>
          <w:lang w:val="es-MX"/>
        </w:rPr>
      </w:pPr>
    </w:p>
    <w:p w14:paraId="4B6209EB" w14:textId="21027F05" w:rsidR="008F6B4B" w:rsidRPr="008F6B4B" w:rsidRDefault="008F6B4B" w:rsidP="008F6B4B">
      <w:pPr>
        <w:spacing w:after="120" w:line="240" w:lineRule="auto"/>
        <w:jc w:val="center"/>
        <w:rPr>
          <w:rFonts w:eastAsia="Calibri" w:cs="Times New Roman"/>
          <w:b/>
          <w:bCs/>
          <w:sz w:val="40"/>
          <w:szCs w:val="40"/>
          <w:lang w:val="es-MX"/>
        </w:rPr>
      </w:pPr>
      <w:r>
        <w:rPr>
          <w:rFonts w:eastAsia="Calibri" w:cs="Times New Roman"/>
          <w:b/>
          <w:sz w:val="40"/>
          <w:szCs w:val="40"/>
          <w:lang w:val="es-MX"/>
        </w:rPr>
        <w:t xml:space="preserve">Profesor </w:t>
      </w:r>
      <w:r w:rsidRPr="008F6B4B">
        <w:rPr>
          <w:rFonts w:eastAsia="Calibri" w:cs="Times New Roman"/>
          <w:b/>
          <w:bCs/>
          <w:sz w:val="40"/>
          <w:szCs w:val="40"/>
          <w:lang w:val="es-MX"/>
        </w:rPr>
        <w:t>Rafael Alejandro Cohen Abut</w:t>
      </w:r>
      <w:r w:rsidRPr="008F6B4B">
        <w:rPr>
          <w:rFonts w:eastAsia="Calibri" w:cs="Times New Roman"/>
          <w:b/>
          <w:bCs/>
          <w:sz w:val="40"/>
          <w:szCs w:val="40"/>
          <w:lang w:val="es-MX"/>
        </w:rPr>
        <w:t>.</w:t>
      </w:r>
    </w:p>
    <w:p w14:paraId="185C5110" w14:textId="0B235EC1" w:rsidR="00505622" w:rsidRDefault="00505622" w:rsidP="008F6B4B">
      <w:pPr>
        <w:spacing w:after="120" w:line="240" w:lineRule="auto"/>
        <w:jc w:val="center"/>
      </w:pPr>
    </w:p>
    <w:p w14:paraId="20FBDF87" w14:textId="7BC5E62F" w:rsidR="002E28D8" w:rsidRPr="008F6B4B" w:rsidRDefault="002E28D8" w:rsidP="008F6B4B"/>
    <w:p w14:paraId="79BAF2CA" w14:textId="77777777" w:rsidR="00505622" w:rsidRPr="00A05B82" w:rsidRDefault="0063289F" w:rsidP="00A05B82">
      <w:pPr>
        <w:pStyle w:val="TituloNoIndice"/>
      </w:pPr>
      <w:r w:rsidRPr="00450F51">
        <w:lastRenderedPageBreak/>
        <w:t>Índice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s-UY"/>
        </w:rPr>
        <w:id w:val="268664525"/>
        <w:docPartObj>
          <w:docPartGallery w:val="Table of Contents"/>
          <w:docPartUnique/>
        </w:docPartObj>
      </w:sdtPr>
      <w:sdtContent>
        <w:p w14:paraId="14012ACB" w14:textId="77777777" w:rsidR="000F1E36" w:rsidRDefault="000F1E36">
          <w:pPr>
            <w:pStyle w:val="TtuloTDC"/>
          </w:pPr>
        </w:p>
        <w:p w14:paraId="0BD36785" w14:textId="77777777" w:rsidR="00020EBE" w:rsidRDefault="008726EF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75053244" w:history="1">
            <w:r w:rsidR="00020EBE" w:rsidRPr="002A280B">
              <w:rPr>
                <w:rStyle w:val="Hipervnculo"/>
                <w:noProof/>
              </w:rPr>
              <w:t>1.</w:t>
            </w:r>
            <w:r w:rsidR="00020EBE"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="00020EBE" w:rsidRPr="002A280B">
              <w:rPr>
                <w:rStyle w:val="Hipervnculo"/>
                <w:noProof/>
              </w:rPr>
              <w:t>Introducción</w:t>
            </w:r>
            <w:r w:rsidR="00020EBE">
              <w:rPr>
                <w:noProof/>
                <w:webHidden/>
              </w:rPr>
              <w:tab/>
            </w:r>
            <w:r w:rsidR="00020EBE">
              <w:rPr>
                <w:noProof/>
                <w:webHidden/>
              </w:rPr>
              <w:fldChar w:fldCharType="begin"/>
            </w:r>
            <w:r w:rsidR="00020EBE">
              <w:rPr>
                <w:noProof/>
                <w:webHidden/>
              </w:rPr>
              <w:instrText xml:space="preserve"> PAGEREF _Toc175053244 \h </w:instrText>
            </w:r>
            <w:r w:rsidR="00020EBE">
              <w:rPr>
                <w:noProof/>
                <w:webHidden/>
              </w:rPr>
            </w:r>
            <w:r w:rsidR="00020EBE">
              <w:rPr>
                <w:noProof/>
                <w:webHidden/>
              </w:rPr>
              <w:fldChar w:fldCharType="separate"/>
            </w:r>
            <w:r w:rsidR="00020EBE">
              <w:rPr>
                <w:noProof/>
                <w:webHidden/>
              </w:rPr>
              <w:t>3</w:t>
            </w:r>
            <w:r w:rsidR="00020EBE">
              <w:rPr>
                <w:noProof/>
                <w:webHidden/>
              </w:rPr>
              <w:fldChar w:fldCharType="end"/>
            </w:r>
          </w:hyperlink>
        </w:p>
        <w:p w14:paraId="48370E84" w14:textId="77777777" w:rsidR="00020EBE" w:rsidRDefault="00020EBE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45" w:history="1">
            <w:r w:rsidRPr="002A280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Modelo entidad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B673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46" w:history="1">
            <w:r w:rsidRPr="002A280B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FAC0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47" w:history="1">
            <w:r w:rsidRPr="002A280B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Restricciones no estructurales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483C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48" w:history="1">
            <w:r w:rsidRPr="002A280B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Justificaciones y otras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DDEB" w14:textId="77777777" w:rsidR="00020EBE" w:rsidRDefault="00020EBE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49" w:history="1">
            <w:r w:rsidRPr="002A280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Modelo relacional (MR)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5C15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53" w:history="1">
            <w:r w:rsidRPr="002A280B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780F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54" w:history="1">
            <w:r w:rsidRPr="002A280B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968A" w14:textId="77777777" w:rsidR="00020EBE" w:rsidRDefault="00020EBE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55" w:history="1">
            <w:r w:rsidRPr="002A280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03B9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59" w:history="1">
            <w:r w:rsidRPr="002A280B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B703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60" w:history="1">
            <w:r w:rsidRPr="002A280B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Data Manipulation Language (DML)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A9A9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61" w:history="1">
            <w:r w:rsidRPr="002A280B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7B62" w14:textId="77777777" w:rsidR="00020EBE" w:rsidRDefault="00020EBE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69" w:history="1">
            <w:r w:rsidRPr="002A280B">
              <w:rPr>
                <w:rStyle w:val="Hipervnculo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Consulta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20E9" w14:textId="77777777" w:rsidR="00020EBE" w:rsidRDefault="00020EBE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70" w:history="1">
            <w:r w:rsidRPr="002A280B">
              <w:rPr>
                <w:rStyle w:val="Hipervnculo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Consulta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8154" w14:textId="77777777" w:rsidR="00020EBE" w:rsidRDefault="00020EBE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71" w:history="1">
            <w:r w:rsidRPr="002A280B">
              <w:rPr>
                <w:rStyle w:val="Hipervnculo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Consulta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68EE" w14:textId="77777777" w:rsidR="00020EBE" w:rsidRDefault="00020EBE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72" w:history="1">
            <w:r w:rsidRPr="002A280B">
              <w:rPr>
                <w:rStyle w:val="Hipervnculo"/>
                <w:noProof/>
              </w:rPr>
              <w:t>4.3.4.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Consulta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3E23" w14:textId="77777777" w:rsidR="00020EBE" w:rsidRDefault="00020EBE">
          <w:pPr>
            <w:pStyle w:val="TDC3"/>
            <w:tabs>
              <w:tab w:val="left" w:pos="1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73" w:history="1">
            <w:r w:rsidRPr="002A280B">
              <w:rPr>
                <w:rStyle w:val="Hipervnculo"/>
                <w:noProof/>
              </w:rPr>
              <w:t>4.3.5.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Consulta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B016" w14:textId="77777777" w:rsidR="00020EBE" w:rsidRDefault="00020EBE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75053274" w:history="1">
            <w:r w:rsidRPr="002A280B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UY"/>
                <w14:ligatures w14:val="standardContextual"/>
              </w:rPr>
              <w:tab/>
            </w:r>
            <w:r w:rsidRPr="002A280B">
              <w:rPr>
                <w:rStyle w:val="Hipervnculo"/>
                <w:noProof/>
              </w:rPr>
              <w:t>Evidencia de ejecución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_Toc175053274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20FF" w14:textId="77777777" w:rsidR="000F1E36" w:rsidRDefault="008726E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6F9FAAC7" w14:textId="77777777" w:rsidR="00505622" w:rsidRDefault="00505622">
      <w:pPr>
        <w:spacing w:line="276" w:lineRule="auto"/>
        <w:rPr>
          <w:b/>
        </w:rPr>
      </w:pPr>
      <w:r>
        <w:rPr>
          <w:b/>
        </w:rPr>
        <w:br w:type="page"/>
      </w:r>
    </w:p>
    <w:p w14:paraId="5B6793D2" w14:textId="77777777" w:rsidR="009607B2" w:rsidRPr="000F1E36" w:rsidRDefault="00505622" w:rsidP="00B74B10">
      <w:pPr>
        <w:pStyle w:val="Titulo1Numerado"/>
      </w:pPr>
      <w:r w:rsidRPr="00450F51">
        <w:lastRenderedPageBreak/>
        <w:t xml:space="preserve"> </w:t>
      </w:r>
      <w:bookmarkStart w:id="1" w:name="_Toc175053244"/>
      <w:r w:rsidR="002E28D8">
        <w:t>Introducción</w:t>
      </w:r>
      <w:bookmarkEnd w:id="1"/>
    </w:p>
    <w:p w14:paraId="7816EE50" w14:textId="151A31A0" w:rsidR="002347D4" w:rsidRDefault="00D864DF" w:rsidP="004552A2">
      <w:pPr>
        <w:spacing w:line="240" w:lineRule="auto"/>
      </w:pPr>
      <w:r w:rsidRPr="00D864DF">
        <w:t>El problema consiste en desarrollar un sistema para gestionar la compra</w:t>
      </w:r>
      <w:r>
        <w:t xml:space="preserve"> y </w:t>
      </w:r>
      <w:r w:rsidR="004E3099">
        <w:t>administración</w:t>
      </w:r>
      <w:r w:rsidRPr="00D864DF">
        <w:t xml:space="preserve"> de pasajes para tours en buses turísticos</w:t>
      </w:r>
      <w:r>
        <w:t>.</w:t>
      </w:r>
    </w:p>
    <w:p w14:paraId="22C15C0A" w14:textId="0FE1D1BD" w:rsidR="00505622" w:rsidRPr="000F1E36" w:rsidRDefault="002347D4" w:rsidP="000F1E36">
      <w:pPr>
        <w:pStyle w:val="Titulo1Numerado"/>
      </w:pPr>
      <w:bookmarkStart w:id="2" w:name="_Toc175053245"/>
      <w:r>
        <w:t>Modelo entidad relación (MER)</w:t>
      </w:r>
      <w:bookmarkEnd w:id="2"/>
    </w:p>
    <w:p w14:paraId="6EF4B18A" w14:textId="72EC1344" w:rsidR="002347D4" w:rsidRDefault="002347D4" w:rsidP="002347D4">
      <w:pPr>
        <w:pStyle w:val="Titulo2Numerado"/>
        <w:numPr>
          <w:ilvl w:val="1"/>
          <w:numId w:val="19"/>
        </w:numPr>
      </w:pPr>
      <w:bookmarkStart w:id="3" w:name="_Toc175053246"/>
      <w:r>
        <w:t>Diagrama Entidad Relación</w:t>
      </w:r>
      <w:bookmarkEnd w:id="3"/>
      <w:r>
        <w:t xml:space="preserve"> </w:t>
      </w:r>
    </w:p>
    <w:p w14:paraId="44529673" w14:textId="13D31C00" w:rsidR="004E15BB" w:rsidRPr="004E15BB" w:rsidRDefault="004E15BB" w:rsidP="004E15BB">
      <w:r>
        <w:rPr>
          <w:noProof/>
        </w:rPr>
        <w:drawing>
          <wp:inline distT="0" distB="0" distL="0" distR="0" wp14:anchorId="4471E013" wp14:editId="4D87AF68">
            <wp:extent cx="4714875" cy="2231583"/>
            <wp:effectExtent l="0" t="0" r="0" b="0"/>
            <wp:docPr id="19081587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66" cy="226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E708" w14:textId="77777777" w:rsidR="002347D4" w:rsidRDefault="002347D4" w:rsidP="002347D4">
      <w:pPr>
        <w:pStyle w:val="Titulo2Numerado"/>
        <w:numPr>
          <w:ilvl w:val="1"/>
          <w:numId w:val="19"/>
        </w:numPr>
      </w:pPr>
      <w:r>
        <w:t xml:space="preserve"> </w:t>
      </w:r>
      <w:bookmarkStart w:id="4" w:name="_Toc175053247"/>
      <w:r>
        <w:t>Restricciones no estructurales</w:t>
      </w:r>
      <w:bookmarkEnd w:id="4"/>
    </w:p>
    <w:p w14:paraId="46EAE6F6" w14:textId="7081E879" w:rsidR="002347D4" w:rsidRDefault="002347D4" w:rsidP="002347D4">
      <w:pPr>
        <w:pStyle w:val="Titulo2Numerado"/>
        <w:numPr>
          <w:ilvl w:val="1"/>
          <w:numId w:val="19"/>
        </w:numPr>
      </w:pPr>
      <w:bookmarkStart w:id="5" w:name="_Toc175053248"/>
      <w:r>
        <w:t>Justificaciones y otras consideraciones</w:t>
      </w:r>
      <w:bookmarkEnd w:id="5"/>
    </w:p>
    <w:p w14:paraId="3CAB4907" w14:textId="77FD9880" w:rsidR="002347D4" w:rsidRDefault="002347D4" w:rsidP="002347D4">
      <w:pPr>
        <w:pStyle w:val="Titulo1Numerado"/>
      </w:pPr>
      <w:bookmarkStart w:id="6" w:name="_Toc175053249"/>
      <w:r>
        <w:t>Modelo relacional (MR)</w:t>
      </w:r>
      <w:bookmarkEnd w:id="6"/>
    </w:p>
    <w:p w14:paraId="10D1AEB6" w14:textId="5D1246B6" w:rsidR="00D864DF" w:rsidRPr="00D864DF" w:rsidRDefault="004E3099" w:rsidP="00D864DF">
      <w:r>
        <w:rPr>
          <w:noProof/>
        </w:rPr>
        <w:drawing>
          <wp:inline distT="0" distB="0" distL="0" distR="0" wp14:anchorId="5BDA77BA" wp14:editId="4AC39DC0">
            <wp:extent cx="5028110" cy="2638425"/>
            <wp:effectExtent l="0" t="0" r="1270" b="0"/>
            <wp:docPr id="188623277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72" cy="26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6D55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31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7" w:name="_Toc175053191"/>
      <w:bookmarkStart w:id="8" w:name="_Toc175053250"/>
      <w:bookmarkEnd w:id="7"/>
      <w:bookmarkEnd w:id="8"/>
    </w:p>
    <w:p w14:paraId="0DF81CEA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31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9" w:name="_Toc175053192"/>
      <w:bookmarkStart w:id="10" w:name="_Toc175053251"/>
      <w:bookmarkEnd w:id="9"/>
      <w:bookmarkEnd w:id="10"/>
    </w:p>
    <w:p w14:paraId="0279F7FB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31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11" w:name="_Toc175053193"/>
      <w:bookmarkStart w:id="12" w:name="_Toc175053252"/>
      <w:bookmarkEnd w:id="11"/>
      <w:bookmarkEnd w:id="12"/>
    </w:p>
    <w:p w14:paraId="1C2B09CA" w14:textId="77777777" w:rsidR="002347D4" w:rsidRDefault="002347D4" w:rsidP="00020EBE">
      <w:pPr>
        <w:pStyle w:val="Titulo2Numerado"/>
        <w:numPr>
          <w:ilvl w:val="1"/>
          <w:numId w:val="31"/>
        </w:numPr>
      </w:pPr>
      <w:bookmarkStart w:id="13" w:name="_Toc175053253"/>
      <w:r>
        <w:t>Restricciones</w:t>
      </w:r>
      <w:bookmarkEnd w:id="13"/>
    </w:p>
    <w:p w14:paraId="3A23474D" w14:textId="77777777" w:rsidR="002347D4" w:rsidRDefault="002347D4" w:rsidP="00020EBE">
      <w:pPr>
        <w:pStyle w:val="Titulo2Numerado"/>
        <w:numPr>
          <w:ilvl w:val="1"/>
          <w:numId w:val="31"/>
        </w:numPr>
      </w:pPr>
      <w:bookmarkStart w:id="14" w:name="_Toc175053254"/>
      <w:r>
        <w:t>Normalización</w:t>
      </w:r>
      <w:bookmarkEnd w:id="14"/>
    </w:p>
    <w:p w14:paraId="63F8888A" w14:textId="360EFC9B" w:rsidR="004E3099" w:rsidRPr="004E3099" w:rsidRDefault="004E3099" w:rsidP="004E3099">
      <w:r>
        <w:t xml:space="preserve">Se realizo la normalización de la tabla </w:t>
      </w:r>
      <w:proofErr w:type="spellStart"/>
      <w:r>
        <w:t>Telefono</w:t>
      </w:r>
      <w:proofErr w:type="spellEnd"/>
    </w:p>
    <w:p w14:paraId="7673394C" w14:textId="77777777" w:rsidR="002347D4" w:rsidRDefault="002347D4" w:rsidP="002347D4">
      <w:r>
        <w:t>&lt;&lt;Incluir conversión si corresponde y s</w:t>
      </w:r>
      <w:r w:rsidR="007F2563">
        <w:t>u</w:t>
      </w:r>
      <w:r>
        <w:t xml:space="preserve"> justificación&gt;&gt;</w:t>
      </w:r>
    </w:p>
    <w:p w14:paraId="4204BCFB" w14:textId="77777777" w:rsidR="004E3099" w:rsidRPr="002347D4" w:rsidRDefault="004E3099" w:rsidP="002347D4"/>
    <w:p w14:paraId="3D6A2121" w14:textId="77777777" w:rsidR="002347D4" w:rsidRDefault="002347D4" w:rsidP="002347D4">
      <w:pPr>
        <w:pStyle w:val="Titulo1Numerado"/>
      </w:pPr>
      <w:bookmarkStart w:id="15" w:name="_Toc175053255"/>
      <w:r>
        <w:t>SQL</w:t>
      </w:r>
      <w:bookmarkEnd w:id="15"/>
    </w:p>
    <w:p w14:paraId="2B85C708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27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16" w:name="_Toc175053197"/>
      <w:bookmarkStart w:id="17" w:name="_Toc175053256"/>
      <w:bookmarkEnd w:id="16"/>
      <w:bookmarkEnd w:id="17"/>
    </w:p>
    <w:p w14:paraId="463141CB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27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18" w:name="_Toc175053198"/>
      <w:bookmarkStart w:id="19" w:name="_Toc175053257"/>
      <w:bookmarkEnd w:id="18"/>
      <w:bookmarkEnd w:id="19"/>
    </w:p>
    <w:p w14:paraId="6AB5D1F3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27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20" w:name="_Toc175053199"/>
      <w:bookmarkStart w:id="21" w:name="_Toc175053258"/>
      <w:bookmarkEnd w:id="20"/>
      <w:bookmarkEnd w:id="21"/>
    </w:p>
    <w:p w14:paraId="5C4442DF" w14:textId="77777777" w:rsidR="002347D4" w:rsidRDefault="002347D4" w:rsidP="00020EBE">
      <w:pPr>
        <w:pStyle w:val="Titulo2Numerado"/>
        <w:numPr>
          <w:ilvl w:val="1"/>
          <w:numId w:val="27"/>
        </w:numPr>
      </w:pPr>
      <w:r>
        <w:t xml:space="preserve"> </w:t>
      </w:r>
      <w:bookmarkStart w:id="22" w:name="_Toc175053259"/>
      <w:r>
        <w:t xml:space="preserve">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</w:t>
      </w:r>
      <w:r w:rsidR="00020EBE">
        <w:t>g</w:t>
      </w:r>
      <w:r>
        <w:t>e</w:t>
      </w:r>
      <w:proofErr w:type="spellEnd"/>
      <w:r>
        <w:t xml:space="preserve"> (DDL)</w:t>
      </w:r>
      <w:bookmarkEnd w:id="22"/>
    </w:p>
    <w:p w14:paraId="1F7BB2F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CREATE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DATABASE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Obligatorio_BD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;</w:t>
      </w:r>
    </w:p>
    <w:p w14:paraId="678C9CD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USE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Obligatorio_BD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;</w:t>
      </w:r>
    </w:p>
    <w:p w14:paraId="1868F2E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0D3ADD10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Bus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263F6630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693FFBD4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Marca_Bus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56ACDD4A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Tipo_Bus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40B24197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Capacidad_Bus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118B124E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14:paraId="1F49E2A6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7088C980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4AA7337A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Asiento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0B6EB274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30C0CB8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Numero_Fila_Asiento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6F4CED8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Letra_Columna_Asiento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75406A8B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primary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key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ID_Bus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Numero_Fila_Asiento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Letra_Columna_Asiento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434439ED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14:paraId="2B6F1470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5F6FD04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5F95E11F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Departamento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13EA5E59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ID_Departamento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2132280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Nombre_departamento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1C35F75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primary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key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5D5DE4C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761E4D8D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0392215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lastRenderedPageBreak/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Turista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18150D7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7AB1B344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ID_Departamento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0E372447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Primer_Nombre_turista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747772E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Apellido_Paterno_turista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25803A8D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Apellido_Materno_turista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4352E7E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Contrasenia_turista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5E9730A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Tipo_Documento_turista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693174AA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Numero_Documento_turista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2955985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Fecha_Nacimiento_turista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Date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53C221BD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Correo_Electronico_turista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59952B3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Telefono_turista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15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4AA80232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primary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key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2A6925DC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foreign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key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references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</w:p>
    <w:p w14:paraId="1EDE3FC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4F4109AF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0D1D635B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CREATE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TABLE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Turista_Beneficio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</w:p>
    <w:p w14:paraId="3B79594C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39639E2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Descripcion_beneficio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3DB68346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14:paraId="1DD6F71D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5AD2CF7A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646E612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Turista_Mercosur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7991C2DF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67EDDD92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Porcentaje_Turista_Mercosur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20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2B5A0DEC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38D4CF1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14:paraId="571922E2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7A5C122A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3931BBD6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Turista_Telefono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43FFCDD8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4788ADC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Telefono_Turista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varchar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617FDB7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primary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key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Telefono_Turista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0112A60B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14:paraId="4378B09D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14:paraId="081C4EDB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4109E201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Terminal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33300DEA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5592A3C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ID_Departamento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75A1ADA1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Nombre_terminal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VARCHAR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568EFD5C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469AA6A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ID_Departamento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Departamento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ID_Departamento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</w:p>
    <w:p w14:paraId="35F78A7D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7488BDFD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3CED9848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Viaje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01F7E84A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ID_Viaje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1E97021A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ID_Terminal_Origen_Viaje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22386129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ID_Terminal_Destino_Viaje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67F437D6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1F0EF3B2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Fecha_Salida_Viaje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DATETIME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1BA7BD2C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Duracion_Aproximada_Viaje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TIME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0D10FBBB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Informacion_General_Viaje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TEXT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5F95F7FE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Importe_Viaje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1757BAEB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ID_Viaje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1BAA959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ID_Terminal_Origen_Viaje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Terminal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A38F7D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ID_Terminal_Destino_Viaje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Terminal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ID_Terminal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688482B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654596D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CONSTRAINT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chk_origen_destino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CHECK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ID_Terminal_Origen_Viaje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&lt;&gt;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ID_Terminal_Destino_Viaje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Restricci</w:t>
      </w:r>
      <w:r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�</w:t>
      </w: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n que chequea que el origen y destino sean distintos</w:t>
      </w:r>
    </w:p>
    <w:p w14:paraId="39B80A9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647A6EC9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47F8F680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TABLE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Pasaje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</w:p>
    <w:p w14:paraId="35157267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ID_Pasaje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12D2B47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3861BA94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183FA3F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ID_Viaje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NOT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NULL,</w:t>
      </w:r>
    </w:p>
    <w:p w14:paraId="5C814F22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Numero_Fila_Asiento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67C5AB7C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Letra_Columna_Asiento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CHAR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25508F9C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Fue_Utilizado_Pasaje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BIT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-- 0: no utilizado, 1: utilizado</w:t>
      </w:r>
    </w:p>
    <w:p w14:paraId="1EA22C2A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Fecha_Compra_Pasaje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DATETIME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NOT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NULL,</w:t>
      </w:r>
    </w:p>
    <w:p w14:paraId="4E850E97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primary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ID_Pasaje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618D8DB2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ID_Turista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0E81D38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foreign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key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references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259C0702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foreign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key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references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6DC596F7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ab/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foreign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key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ID_Bus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Numero_Fila_Asiento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Letra_Columna_Asiento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references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ID_Bus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Numero_Fila_Asiento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Letra_Columna_Asiento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</w:p>
    <w:p w14:paraId="51FD6F2A" w14:textId="503D6742" w:rsidR="00D864DF" w:rsidRPr="00D864DF" w:rsidRDefault="00D864DF" w:rsidP="00D864DF"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);</w:t>
      </w:r>
    </w:p>
    <w:p w14:paraId="72344B83" w14:textId="77777777" w:rsidR="002347D4" w:rsidRDefault="002347D4" w:rsidP="002347D4">
      <w:pPr>
        <w:pStyle w:val="Titulo2Numerado"/>
        <w:numPr>
          <w:ilvl w:val="1"/>
          <w:numId w:val="27"/>
        </w:numPr>
      </w:pPr>
      <w:bookmarkStart w:id="23" w:name="_Toc175053260"/>
      <w:r>
        <w:t xml:space="preserve">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</w:t>
      </w:r>
      <w:r w:rsidR="00020EBE">
        <w:t>g</w:t>
      </w:r>
      <w:r>
        <w:t>e</w:t>
      </w:r>
      <w:proofErr w:type="spellEnd"/>
      <w:r>
        <w:t xml:space="preserve"> (DML)</w:t>
      </w:r>
      <w:bookmarkEnd w:id="23"/>
    </w:p>
    <w:p w14:paraId="26AF6BA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USE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Obligatorio_BD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;</w:t>
      </w:r>
    </w:p>
    <w:p w14:paraId="32C15556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DATEFORMAT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YMD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;</w:t>
      </w:r>
    </w:p>
    <w:p w14:paraId="3DF38727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</w:p>
    <w:p w14:paraId="4294C4E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Turista_Beneficio</w:t>
      </w:r>
    </w:p>
    <w:p w14:paraId="605199D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Turista_Beneficio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Descripcion_beneficio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3586DBF7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'Descuento en hotel'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11B161EF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'Acceso a tour guiado'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5D06C11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'Seguro de viaje'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6729D90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4B77EDA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Turista_Mercosur</w:t>
      </w:r>
    </w:p>
    <w:p w14:paraId="52E5397F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Turista_Mercosur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Porcentaje_Turista_Mercosur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3EDB937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'Estándar'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08B4AC9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'VIP'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164D384E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'Estudiante'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2B75C4F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60119C7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Turista_Telefono</w:t>
      </w:r>
    </w:p>
    <w:p w14:paraId="1EAC09D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Turista_Telefono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Telefono_Turista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49029F6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'09488999019'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04A9F68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'096876432'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0763772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'349589685'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0DDEF26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4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'123455555'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3D062E1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3122E59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Turista</w:t>
      </w:r>
    </w:p>
    <w:p w14:paraId="22CDFB3E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Turista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Primer_Nombre_turista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Apellido_Paterno_turista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Apellido_Materno_turista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Contrasenia_turista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Tipo_Documento_turista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Numero_Documento_turista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Fecha_Nacimiento_turista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lastRenderedPageBreak/>
        <w:t>Correo_Electronico_turista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Telefono_turista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532C2DE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'Juan'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'Pérez'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'García'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'contraseña123'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'DNI'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'12345678'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'1990-05-15'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'juan.perez@example.com'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'987654321'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60E9A91E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'Ana'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'Lopez'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'Martínez'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'contraseña456'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'Pasaporte'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'A98765432'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'1985-02-20'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'ana.lopez@example.com'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'123456789'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7F09D88F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'Carlos'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'Mendoza'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'Fernández'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'contraseña789'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'Cédula'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'98765432'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'1995-08-30'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'carlos.mendoza@example.com'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'555123456'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37C5DF0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4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'Esteban'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'Carlos'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'Jose'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'pass1234'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'DNI'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'33444556'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'1990-05-20'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'soyturista@gmail.com'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'123455555'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3D0A242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Departamento</w:t>
      </w:r>
    </w:p>
    <w:p w14:paraId="4918C0E2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Departamento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Nombre_departamento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55AC6F1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'Turismo'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532EF97B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'Logística'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4C25D6FF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'Finanzas'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62B5E36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76E0EBE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Terminal</w:t>
      </w:r>
    </w:p>
    <w:p w14:paraId="2DC7242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Terminal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ID_Terminal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ID_Departamento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Nombre_terminal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4BC2FC8E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'Terminal 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125FAE4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'Terminal B'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7BAC9ED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'Terminal C'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2856BD4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22A738F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Viaje</w:t>
      </w:r>
    </w:p>
    <w:p w14:paraId="044100C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Viaje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ID_Terminal_Origen_Viaje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ID_Terminal_Destino_Viaje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ID_Bus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Fecha_Salida_Viaje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Duracion_Aproximada_Viaje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Informacion_General_Viaje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Importe_Viaje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4CC66EE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'2024-11-20 08:00:00'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'02:30:00'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'Tour desde Terminal A a Terminal B'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100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7398C99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'2024-11-21 15:30:00'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'03:00:00'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'Tour desde Terminal A a Terminal C'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150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477A788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'2024-11-19 09:00:00'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'01:45:00'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'Tour desde Terminal B a Terminal C'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406DADD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4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'2024-11-22 07:30:00'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'02:15:00'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'Tour desde Terminal A a Terminal C'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4AB2640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lastRenderedPageBreak/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5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'2024-11-23 11:00:00'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'03:00:00'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'Tour desde Terminal C a Terminal 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130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38B3208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6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'2024-11-24 14:00:00'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'01:50:00'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'Tour desde Terminal B a Terminal 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110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4AF2B9CC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'2024-11-25 10:30:00'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'02:45:00'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'Tour desde Terminal A a Terminal B'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100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5CCEA52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'2024-11-26 16:00:00'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'03:15:00'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'Tour desde Terminal C a Terminal B'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140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EA254B4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9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'2024-11-27 08:45:00'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'01:40:00'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'Tour desde Terminal B a Terminal C'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120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34987C8C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'2024-11-28 09:30:00'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'02:00:00'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'Tour desde Terminal A a Terminal C'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125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58EEC3C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'2017-09-10 08:00:00'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'02:30:00'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'Viaje de A a B'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100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5AD9769E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'2017-09-15 15:30:00'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'03:00:00'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'Viaje de A a C'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150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63A8769E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'2017-09-20 09:00:00'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'01:45:00'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'Viaje de B a C'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50DB88D4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14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'2017-09-14 05:00:00'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'07:45:00'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'Viaje de B a C'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620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</w:t>
      </w:r>
    </w:p>
    <w:p w14:paraId="111D0968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</w:p>
    <w:p w14:paraId="21FE8CD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</w:p>
    <w:p w14:paraId="3D6DAE1B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</w:p>
    <w:p w14:paraId="33BD1CC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Asiento</w:t>
      </w:r>
    </w:p>
    <w:p w14:paraId="79059F0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ID_Bus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Numero_Fila_Asiento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Letra_Columna_Asiento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67B30491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'AA'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59C328E2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'AB'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2F0449C2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'AC'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528E6148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5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3B36DDC6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'B'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42E6CDDF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2B74AECB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15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'C'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36625FDD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'D'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7046B0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'E'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F8A4819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6FCEA94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'AN'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5FC0279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47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'GH'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69BB1D53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'U'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4A60DAB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'QE'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00B33EA1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'LP'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776570A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'AF'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</w:t>
      </w:r>
    </w:p>
    <w:p w14:paraId="11F60F7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</w:p>
    <w:p w14:paraId="27BB74B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Bus</w:t>
      </w:r>
    </w:p>
    <w:p w14:paraId="5D784978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INTO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Bus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ID_Bus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Marca_Bus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Tipo_Bus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8080"/>
          <w:sz w:val="28"/>
          <w:szCs w:val="28"/>
          <w:lang w:val="en-US"/>
        </w:rPr>
        <w:t>Capacidad_Bus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VALUES</w:t>
      </w:r>
    </w:p>
    <w:p w14:paraId="6AA7700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'Mercedes'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'Autobús turístico'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40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348100C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'Volvo'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'Autobús de lujo'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50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5406A189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'Scania'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'Autobús económico'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35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);</w:t>
      </w:r>
    </w:p>
    <w:p w14:paraId="1D6FF22B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6AAA1696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</w:p>
    <w:p w14:paraId="1A3176D3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800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8000"/>
          <w:sz w:val="28"/>
          <w:szCs w:val="28"/>
          <w:lang w:val="es-MX"/>
        </w:rPr>
        <w:t>-- Insertar datos en la tabla Pasaje</w:t>
      </w:r>
    </w:p>
    <w:p w14:paraId="76A83991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0000FF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INSERT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INTO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Pasaje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ID_Pasaje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ID_Turista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ID_Bus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ID_Viaje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Numero_Fila_Asiento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Letra_Columna_Asiento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Fue_Utilizado_Pasaje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8080"/>
          <w:sz w:val="28"/>
          <w:szCs w:val="28"/>
          <w:lang w:val="es-MX"/>
        </w:rPr>
        <w:t>Fecha_Compra_Pasaje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0000FF"/>
          <w:sz w:val="28"/>
          <w:szCs w:val="28"/>
          <w:lang w:val="es-MX"/>
        </w:rPr>
        <w:t>VALUES</w:t>
      </w:r>
    </w:p>
    <w:p w14:paraId="2EB5635E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24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'AA'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'2024-11-15'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FB1D201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'AB'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'2024-11-16'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63D26DCB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'AC'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'2024-11-17'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1ACAE149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4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4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'2024-11-20'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74316D81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5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5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'E'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'2024-11-21'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2742F2B7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6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6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'D'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'2024-11-22'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4E660BE7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'E'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'2024-11-23'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3BE38A50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8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'2024-11-24'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233E0065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9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37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'AN'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'2017-09-01'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1CA1FAA9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47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'GH'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'2017-09-02'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0D19E251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7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'U'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'2017-09-05'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350BE464" w14:textId="77777777" w:rsid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12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21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'QE'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,</w:t>
      </w:r>
      <w:r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'2017-09-15'</w:t>
      </w:r>
      <w:r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),</w:t>
      </w:r>
    </w:p>
    <w:p w14:paraId="24459530" w14:textId="77777777" w:rsidR="00D864DF" w:rsidRPr="00D864DF" w:rsidRDefault="00D864DF" w:rsidP="00D864D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color w:val="808080"/>
          <w:sz w:val="28"/>
          <w:szCs w:val="28"/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32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'LP'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'2017-09-25'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),</w:t>
      </w:r>
    </w:p>
    <w:p w14:paraId="5B41E13E" w14:textId="37816EEA" w:rsidR="007D51CE" w:rsidRPr="00D864DF" w:rsidRDefault="00D864DF" w:rsidP="007D51CE">
      <w:pPr>
        <w:rPr>
          <w:lang w:val="es-MX"/>
        </w:rPr>
      </w:pP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(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>14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4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3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14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11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'AF'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0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,</w:t>
      </w:r>
      <w:r w:rsidRPr="00D864DF">
        <w:rPr>
          <w:rFonts w:ascii="Courier New" w:hAnsi="Courier New" w:cs="Courier New"/>
          <w:noProof/>
          <w:sz w:val="28"/>
          <w:szCs w:val="28"/>
          <w:lang w:val="es-MX"/>
        </w:rPr>
        <w:t xml:space="preserve"> </w:t>
      </w:r>
      <w:r w:rsidRPr="00D864DF">
        <w:rPr>
          <w:rFonts w:ascii="Courier New" w:hAnsi="Courier New" w:cs="Courier New"/>
          <w:noProof/>
          <w:color w:val="FF0000"/>
          <w:sz w:val="28"/>
          <w:szCs w:val="28"/>
          <w:lang w:val="es-MX"/>
        </w:rPr>
        <w:t>'2017-09-13'</w:t>
      </w:r>
      <w:r w:rsidRPr="00D864DF"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)</w:t>
      </w:r>
      <w:r>
        <w:rPr>
          <w:rFonts w:ascii="Courier New" w:hAnsi="Courier New" w:cs="Courier New"/>
          <w:noProof/>
          <w:color w:val="808080"/>
          <w:sz w:val="28"/>
          <w:szCs w:val="28"/>
          <w:lang w:val="es-MX"/>
        </w:rPr>
        <w:t>;</w:t>
      </w:r>
    </w:p>
    <w:p w14:paraId="096ADCB8" w14:textId="77777777" w:rsidR="007D51CE" w:rsidRDefault="007D51CE" w:rsidP="007D51CE">
      <w:pPr>
        <w:pStyle w:val="Titulo2Numerado"/>
        <w:numPr>
          <w:ilvl w:val="1"/>
          <w:numId w:val="27"/>
        </w:numPr>
      </w:pPr>
      <w:bookmarkStart w:id="24" w:name="_Toc175053261"/>
      <w:r>
        <w:lastRenderedPageBreak/>
        <w:t>Consultas SQL</w:t>
      </w:r>
      <w:bookmarkEnd w:id="24"/>
    </w:p>
    <w:p w14:paraId="5440AFE7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16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25" w:name="_Toc175053203"/>
      <w:bookmarkStart w:id="26" w:name="_Toc175053262"/>
      <w:bookmarkEnd w:id="25"/>
      <w:bookmarkEnd w:id="26"/>
    </w:p>
    <w:p w14:paraId="50A910C0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16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27" w:name="_Toc175053204"/>
      <w:bookmarkStart w:id="28" w:name="_Toc175053263"/>
      <w:bookmarkEnd w:id="27"/>
      <w:bookmarkEnd w:id="28"/>
    </w:p>
    <w:p w14:paraId="00F47BCE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16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29" w:name="_Toc175053205"/>
      <w:bookmarkStart w:id="30" w:name="_Toc175053264"/>
      <w:bookmarkEnd w:id="29"/>
      <w:bookmarkEnd w:id="30"/>
    </w:p>
    <w:p w14:paraId="3E3E5073" w14:textId="77777777" w:rsidR="00020EBE" w:rsidRPr="00020EBE" w:rsidRDefault="00020EBE" w:rsidP="00020EBE">
      <w:pPr>
        <w:pStyle w:val="Prrafodelista"/>
        <w:keepNext/>
        <w:keepLines/>
        <w:numPr>
          <w:ilvl w:val="0"/>
          <w:numId w:val="16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31" w:name="_Toc175053206"/>
      <w:bookmarkStart w:id="32" w:name="_Toc175053265"/>
      <w:bookmarkEnd w:id="31"/>
      <w:bookmarkEnd w:id="32"/>
    </w:p>
    <w:p w14:paraId="77A1119C" w14:textId="77777777" w:rsidR="00020EBE" w:rsidRPr="00020EBE" w:rsidRDefault="00020EBE" w:rsidP="00020EBE">
      <w:pPr>
        <w:pStyle w:val="Prrafodelista"/>
        <w:keepNext/>
        <w:keepLines/>
        <w:numPr>
          <w:ilvl w:val="1"/>
          <w:numId w:val="16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33" w:name="_Toc175053207"/>
      <w:bookmarkStart w:id="34" w:name="_Toc175053266"/>
      <w:bookmarkEnd w:id="33"/>
      <w:bookmarkEnd w:id="34"/>
    </w:p>
    <w:p w14:paraId="792D7E10" w14:textId="77777777" w:rsidR="00020EBE" w:rsidRPr="00020EBE" w:rsidRDefault="00020EBE" w:rsidP="00020EBE">
      <w:pPr>
        <w:pStyle w:val="Prrafodelista"/>
        <w:keepNext/>
        <w:keepLines/>
        <w:numPr>
          <w:ilvl w:val="1"/>
          <w:numId w:val="16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35" w:name="_Toc175053208"/>
      <w:bookmarkStart w:id="36" w:name="_Toc175053267"/>
      <w:bookmarkEnd w:id="35"/>
      <w:bookmarkEnd w:id="36"/>
    </w:p>
    <w:p w14:paraId="614A1755" w14:textId="77777777" w:rsidR="00020EBE" w:rsidRPr="00020EBE" w:rsidRDefault="00020EBE" w:rsidP="00020EBE">
      <w:pPr>
        <w:pStyle w:val="Prrafodelista"/>
        <w:keepNext/>
        <w:keepLines/>
        <w:numPr>
          <w:ilvl w:val="1"/>
          <w:numId w:val="16"/>
        </w:numPr>
        <w:spacing w:before="240"/>
        <w:contextualSpacing w:val="0"/>
        <w:outlineLvl w:val="1"/>
        <w:rPr>
          <w:rFonts w:eastAsiaTheme="majorEastAsia" w:cstheme="majorBidi"/>
          <w:b/>
          <w:bCs/>
          <w:vanish/>
          <w:sz w:val="28"/>
          <w:szCs w:val="28"/>
        </w:rPr>
      </w:pPr>
      <w:bookmarkStart w:id="37" w:name="_Toc175053209"/>
      <w:bookmarkStart w:id="38" w:name="_Toc175053268"/>
      <w:bookmarkEnd w:id="37"/>
      <w:bookmarkEnd w:id="38"/>
    </w:p>
    <w:p w14:paraId="726E0AE4" w14:textId="77777777" w:rsidR="002347D4" w:rsidRDefault="002347D4" w:rsidP="00020EBE">
      <w:pPr>
        <w:pStyle w:val="Titulo3Numerado"/>
      </w:pPr>
      <w:bookmarkStart w:id="39" w:name="_Toc175053269"/>
      <w:r>
        <w:t xml:space="preserve">Consulta </w:t>
      </w:r>
      <w:r w:rsidR="007D51CE">
        <w:t>1</w:t>
      </w:r>
      <w:bookmarkEnd w:id="39"/>
    </w:p>
    <w:p w14:paraId="6B5352FB" w14:textId="14B57181" w:rsidR="00D864DF" w:rsidRPr="00D864DF" w:rsidRDefault="00EC764C" w:rsidP="00D864DF">
      <w:r w:rsidRPr="00EC764C">
        <w:drawing>
          <wp:inline distT="0" distB="0" distL="0" distR="0" wp14:anchorId="0FD01FE8" wp14:editId="4920745B">
            <wp:extent cx="5400040" cy="3455670"/>
            <wp:effectExtent l="0" t="0" r="0" b="0"/>
            <wp:docPr id="1277225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25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C611" w14:textId="77777777" w:rsidR="007D51CE" w:rsidRDefault="007D51CE" w:rsidP="007D51CE">
      <w:pPr>
        <w:pStyle w:val="Titulo3Numerado"/>
      </w:pPr>
      <w:bookmarkStart w:id="40" w:name="_Toc175053270"/>
      <w:r>
        <w:t>Consulta 2</w:t>
      </w:r>
      <w:bookmarkEnd w:id="40"/>
    </w:p>
    <w:p w14:paraId="4EBA04B3" w14:textId="5730A4E3" w:rsidR="00EC764C" w:rsidRPr="00EC764C" w:rsidRDefault="00021DA8" w:rsidP="00EC764C">
      <w:r w:rsidRPr="00021DA8">
        <w:drawing>
          <wp:inline distT="0" distB="0" distL="0" distR="0" wp14:anchorId="00328591" wp14:editId="2426DAD1">
            <wp:extent cx="5400040" cy="2276475"/>
            <wp:effectExtent l="0" t="0" r="0" b="9525"/>
            <wp:docPr id="1499644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4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9C2" w14:textId="77777777" w:rsidR="007D51CE" w:rsidRDefault="007D51CE" w:rsidP="007D51CE">
      <w:pPr>
        <w:pStyle w:val="Titulo3Numerado"/>
      </w:pPr>
      <w:bookmarkStart w:id="41" w:name="_Toc175053271"/>
      <w:r>
        <w:lastRenderedPageBreak/>
        <w:t>Consulta 3</w:t>
      </w:r>
      <w:bookmarkEnd w:id="41"/>
    </w:p>
    <w:p w14:paraId="0AC5424F" w14:textId="4D573328" w:rsidR="00EC764C" w:rsidRPr="00EC764C" w:rsidRDefault="00EC764C" w:rsidP="00EC764C">
      <w:r w:rsidRPr="00EC764C">
        <w:drawing>
          <wp:inline distT="0" distB="0" distL="0" distR="0" wp14:anchorId="25525BDA" wp14:editId="0F73BB5B">
            <wp:extent cx="5400040" cy="3259455"/>
            <wp:effectExtent l="0" t="0" r="0" b="0"/>
            <wp:docPr id="948321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21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B812" w14:textId="77777777" w:rsidR="007D51CE" w:rsidRDefault="007D51CE" w:rsidP="007D51CE">
      <w:pPr>
        <w:pStyle w:val="Titulo3Numerado"/>
      </w:pPr>
      <w:bookmarkStart w:id="42" w:name="_Toc175053272"/>
      <w:r>
        <w:t>Consulta 4</w:t>
      </w:r>
      <w:bookmarkEnd w:id="42"/>
    </w:p>
    <w:p w14:paraId="73BF91CF" w14:textId="4CD4917B" w:rsidR="00EC764C" w:rsidRPr="00EC764C" w:rsidRDefault="00EC764C" w:rsidP="00EC764C">
      <w:r w:rsidRPr="00EC764C">
        <w:drawing>
          <wp:inline distT="0" distB="0" distL="0" distR="0" wp14:anchorId="11DE0A0E" wp14:editId="4CAE466C">
            <wp:extent cx="5400040" cy="3316605"/>
            <wp:effectExtent l="0" t="0" r="0" b="0"/>
            <wp:docPr id="1229437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7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44AD" w14:textId="77777777" w:rsidR="007D51CE" w:rsidRDefault="007D51CE" w:rsidP="007D51CE">
      <w:pPr>
        <w:pStyle w:val="Titulo3Numerado"/>
      </w:pPr>
      <w:bookmarkStart w:id="43" w:name="_Toc175053273"/>
      <w:r>
        <w:lastRenderedPageBreak/>
        <w:t>Consulta 5</w:t>
      </w:r>
      <w:bookmarkEnd w:id="43"/>
    </w:p>
    <w:p w14:paraId="5FB0C054" w14:textId="69374C65" w:rsidR="00EC764C" w:rsidRPr="00EC764C" w:rsidRDefault="00EC764C" w:rsidP="00EC764C">
      <w:r w:rsidRPr="00EC764C">
        <w:drawing>
          <wp:inline distT="0" distB="0" distL="0" distR="0" wp14:anchorId="097ABD79" wp14:editId="4D3DE3C9">
            <wp:extent cx="5400040" cy="2987675"/>
            <wp:effectExtent l="0" t="0" r="0" b="3175"/>
            <wp:docPr id="1354690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90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69A5" w14:textId="77777777" w:rsidR="007D51CE" w:rsidRDefault="007D51CE" w:rsidP="007D51CE"/>
    <w:p w14:paraId="2AB39108" w14:textId="77777777" w:rsidR="007D51CE" w:rsidRDefault="007D51CE" w:rsidP="007D51CE">
      <w:pPr>
        <w:pStyle w:val="Titulo2Numerado"/>
        <w:numPr>
          <w:ilvl w:val="1"/>
          <w:numId w:val="27"/>
        </w:numPr>
      </w:pPr>
      <w:r>
        <w:t xml:space="preserve"> </w:t>
      </w:r>
      <w:bookmarkStart w:id="44" w:name="_Toc175053274"/>
      <w:r>
        <w:t>Evidencia de ejecución de consultas</w:t>
      </w:r>
      <w:bookmarkEnd w:id="44"/>
    </w:p>
    <w:p w14:paraId="4CA9DAE8" w14:textId="70FAC022" w:rsidR="007D51CE" w:rsidRDefault="00EC764C" w:rsidP="007D51CE">
      <w:r>
        <w:t>Consulta 1:</w:t>
      </w:r>
    </w:p>
    <w:p w14:paraId="17B4D160" w14:textId="7B7DAA7E" w:rsidR="00EC764C" w:rsidRDefault="00EC764C" w:rsidP="007D51CE">
      <w:r w:rsidRPr="00EC764C">
        <w:drawing>
          <wp:inline distT="0" distB="0" distL="0" distR="0" wp14:anchorId="1F02AF4B" wp14:editId="32B88110">
            <wp:extent cx="5400040" cy="3556635"/>
            <wp:effectExtent l="0" t="0" r="0" b="5715"/>
            <wp:docPr id="945344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445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1D12" w14:textId="48794FE4" w:rsidR="00EC764C" w:rsidRDefault="00EC764C" w:rsidP="007D51CE">
      <w:r>
        <w:lastRenderedPageBreak/>
        <w:t>Consulta 2:</w:t>
      </w:r>
    </w:p>
    <w:p w14:paraId="30F1BEDB" w14:textId="1D41B502" w:rsidR="00EC764C" w:rsidRPr="007D51CE" w:rsidRDefault="00021DA8" w:rsidP="007D51CE">
      <w:r w:rsidRPr="00021DA8">
        <w:drawing>
          <wp:inline distT="0" distB="0" distL="0" distR="0" wp14:anchorId="7CC9C372" wp14:editId="0F59D96B">
            <wp:extent cx="5400040" cy="2383790"/>
            <wp:effectExtent l="0" t="0" r="0" b="0"/>
            <wp:docPr id="1940900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09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E3FA" w14:textId="10B17BC0" w:rsidR="007D51CE" w:rsidRDefault="00021DA8" w:rsidP="007D51CE">
      <w:r>
        <w:t>Consulta 3:</w:t>
      </w:r>
    </w:p>
    <w:p w14:paraId="0A89DC22" w14:textId="17B9D01F" w:rsidR="00021DA8" w:rsidRDefault="00021DA8" w:rsidP="007D51CE">
      <w:r w:rsidRPr="00021DA8">
        <w:drawing>
          <wp:inline distT="0" distB="0" distL="0" distR="0" wp14:anchorId="4E71FD88" wp14:editId="0A64966B">
            <wp:extent cx="5400040" cy="3357245"/>
            <wp:effectExtent l="0" t="0" r="0" b="0"/>
            <wp:docPr id="1942456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560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43E" w14:textId="77777777" w:rsidR="00021DA8" w:rsidRDefault="00021DA8" w:rsidP="007D51CE"/>
    <w:p w14:paraId="41FE780E" w14:textId="77777777" w:rsidR="00021DA8" w:rsidRDefault="00021DA8" w:rsidP="007D51CE"/>
    <w:p w14:paraId="5EA97ADF" w14:textId="77777777" w:rsidR="00021DA8" w:rsidRDefault="00021DA8" w:rsidP="007D51CE"/>
    <w:p w14:paraId="5478955D" w14:textId="77777777" w:rsidR="00021DA8" w:rsidRDefault="00021DA8" w:rsidP="007D51CE"/>
    <w:p w14:paraId="4D19C4A9" w14:textId="26DBAC95" w:rsidR="007D51CE" w:rsidRDefault="00021DA8" w:rsidP="007D51CE">
      <w:r>
        <w:lastRenderedPageBreak/>
        <w:t>Consulta 4:</w:t>
      </w:r>
    </w:p>
    <w:p w14:paraId="596A5B36" w14:textId="27EEDA83" w:rsidR="00021DA8" w:rsidRPr="002347D4" w:rsidRDefault="00021DA8" w:rsidP="007D51CE">
      <w:r w:rsidRPr="00021DA8">
        <w:drawing>
          <wp:inline distT="0" distB="0" distL="0" distR="0" wp14:anchorId="1141A68A" wp14:editId="5C8A4072">
            <wp:extent cx="5400040" cy="3116580"/>
            <wp:effectExtent l="0" t="0" r="0" b="7620"/>
            <wp:docPr id="788650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09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753D" w14:textId="4CE710FE" w:rsidR="002347D4" w:rsidRDefault="004E15BB" w:rsidP="002347D4">
      <w:r>
        <w:t>Consulta 5:</w:t>
      </w:r>
    </w:p>
    <w:p w14:paraId="724E6A4D" w14:textId="655A5D2A" w:rsidR="004E15BB" w:rsidRPr="002347D4" w:rsidRDefault="004E15BB" w:rsidP="002347D4">
      <w:r w:rsidRPr="004E15BB">
        <w:drawing>
          <wp:inline distT="0" distB="0" distL="0" distR="0" wp14:anchorId="56B501E0" wp14:editId="47702757">
            <wp:extent cx="5400040" cy="3113405"/>
            <wp:effectExtent l="0" t="0" r="0" b="0"/>
            <wp:docPr id="801530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30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89F0" w14:textId="77777777" w:rsidR="002347D4" w:rsidRPr="002347D4" w:rsidRDefault="002347D4" w:rsidP="002347D4"/>
    <w:p w14:paraId="7408A1DD" w14:textId="77777777" w:rsidR="002347D4" w:rsidRPr="002347D4" w:rsidRDefault="002347D4" w:rsidP="002347D4"/>
    <w:p w14:paraId="0A3687DC" w14:textId="77777777" w:rsidR="002347D4" w:rsidRPr="002347D4" w:rsidRDefault="002347D4" w:rsidP="002347D4"/>
    <w:p w14:paraId="6906BE0A" w14:textId="77777777" w:rsidR="00450F51" w:rsidRPr="00450F51" w:rsidRDefault="00450F51" w:rsidP="00450F51"/>
    <w:sectPr w:rsidR="00450F51" w:rsidRPr="00450F51" w:rsidSect="00505622">
      <w:footerReference w:type="default" r:id="rId25"/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25C4A" w14:textId="77777777" w:rsidR="004A67C9" w:rsidRDefault="004A67C9" w:rsidP="00505622">
      <w:pPr>
        <w:spacing w:after="0" w:line="240" w:lineRule="auto"/>
      </w:pPr>
      <w:r>
        <w:separator/>
      </w:r>
    </w:p>
  </w:endnote>
  <w:endnote w:type="continuationSeparator" w:id="0">
    <w:p w14:paraId="13CDD6B2" w14:textId="77777777" w:rsidR="004A67C9" w:rsidRDefault="004A67C9" w:rsidP="005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664499"/>
      <w:docPartObj>
        <w:docPartGallery w:val="Page Numbers (Bottom of Page)"/>
        <w:docPartUnique/>
      </w:docPartObj>
    </w:sdtPr>
    <w:sdtContent>
      <w:p w14:paraId="011C16F5" w14:textId="77777777" w:rsidR="00B74B10" w:rsidRDefault="00B74B1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A952C0" w14:textId="77777777" w:rsidR="00B74B10" w:rsidRDefault="00B74B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C60CD" w14:textId="77777777" w:rsidR="004A67C9" w:rsidRDefault="004A67C9" w:rsidP="00505622">
      <w:pPr>
        <w:spacing w:after="0" w:line="240" w:lineRule="auto"/>
      </w:pPr>
      <w:r>
        <w:separator/>
      </w:r>
    </w:p>
  </w:footnote>
  <w:footnote w:type="continuationSeparator" w:id="0">
    <w:p w14:paraId="678D7812" w14:textId="77777777" w:rsidR="004A67C9" w:rsidRDefault="004A67C9" w:rsidP="0050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396"/>
    <w:multiLevelType w:val="multilevel"/>
    <w:tmpl w:val="278C9D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1F52937"/>
    <w:multiLevelType w:val="multilevel"/>
    <w:tmpl w:val="AB8A80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8EE2A5A"/>
    <w:multiLevelType w:val="hybridMultilevel"/>
    <w:tmpl w:val="7E74943A"/>
    <w:lvl w:ilvl="0" w:tplc="BD8AD5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AD8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C8F28F7"/>
    <w:multiLevelType w:val="multilevel"/>
    <w:tmpl w:val="981CE5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C26875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440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A746FD"/>
    <w:multiLevelType w:val="multilevel"/>
    <w:tmpl w:val="AB8A80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FF1773F"/>
    <w:multiLevelType w:val="multilevel"/>
    <w:tmpl w:val="278C9D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558931288">
    <w:abstractNumId w:val="5"/>
  </w:num>
  <w:num w:numId="2" w16cid:durableId="228425164">
    <w:abstractNumId w:val="6"/>
  </w:num>
  <w:num w:numId="3" w16cid:durableId="1263762997">
    <w:abstractNumId w:val="6"/>
  </w:num>
  <w:num w:numId="4" w16cid:durableId="1247305158">
    <w:abstractNumId w:val="6"/>
  </w:num>
  <w:num w:numId="5" w16cid:durableId="1544054481">
    <w:abstractNumId w:val="6"/>
  </w:num>
  <w:num w:numId="6" w16cid:durableId="356079367">
    <w:abstractNumId w:val="6"/>
  </w:num>
  <w:num w:numId="7" w16cid:durableId="852039280">
    <w:abstractNumId w:val="8"/>
  </w:num>
  <w:num w:numId="8" w16cid:durableId="1236545544">
    <w:abstractNumId w:val="6"/>
  </w:num>
  <w:num w:numId="9" w16cid:durableId="937099655">
    <w:abstractNumId w:val="6"/>
  </w:num>
  <w:num w:numId="10" w16cid:durableId="464738145">
    <w:abstractNumId w:val="6"/>
  </w:num>
  <w:num w:numId="11" w16cid:durableId="747463900">
    <w:abstractNumId w:val="6"/>
  </w:num>
  <w:num w:numId="12" w16cid:durableId="1815828913">
    <w:abstractNumId w:val="6"/>
  </w:num>
  <w:num w:numId="13" w16cid:durableId="160391024">
    <w:abstractNumId w:val="6"/>
  </w:num>
  <w:num w:numId="14" w16cid:durableId="1551647106">
    <w:abstractNumId w:val="6"/>
  </w:num>
  <w:num w:numId="15" w16cid:durableId="185366081">
    <w:abstractNumId w:val="8"/>
  </w:num>
  <w:num w:numId="16" w16cid:durableId="1461613136">
    <w:abstractNumId w:val="8"/>
  </w:num>
  <w:num w:numId="17" w16cid:durableId="58792441">
    <w:abstractNumId w:val="6"/>
  </w:num>
  <w:num w:numId="18" w16cid:durableId="1370030084">
    <w:abstractNumId w:val="6"/>
  </w:num>
  <w:num w:numId="19" w16cid:durableId="597837299">
    <w:abstractNumId w:val="9"/>
  </w:num>
  <w:num w:numId="20" w16cid:durableId="479273005">
    <w:abstractNumId w:val="8"/>
  </w:num>
  <w:num w:numId="21" w16cid:durableId="1449936078">
    <w:abstractNumId w:val="6"/>
  </w:num>
  <w:num w:numId="22" w16cid:durableId="1277755990">
    <w:abstractNumId w:val="10"/>
  </w:num>
  <w:num w:numId="23" w16cid:durableId="1152990616">
    <w:abstractNumId w:val="8"/>
  </w:num>
  <w:num w:numId="24" w16cid:durableId="1791776010">
    <w:abstractNumId w:val="4"/>
  </w:num>
  <w:num w:numId="25" w16cid:durableId="786004078">
    <w:abstractNumId w:val="3"/>
  </w:num>
  <w:num w:numId="26" w16cid:durableId="320433014">
    <w:abstractNumId w:val="6"/>
  </w:num>
  <w:num w:numId="27" w16cid:durableId="6055591">
    <w:abstractNumId w:val="11"/>
  </w:num>
  <w:num w:numId="28" w16cid:durableId="631638178">
    <w:abstractNumId w:val="2"/>
  </w:num>
  <w:num w:numId="29" w16cid:durableId="19626792">
    <w:abstractNumId w:val="9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35" w:hanging="3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040" w:hanging="2160"/>
        </w:pPr>
        <w:rPr>
          <w:rFonts w:hint="default"/>
        </w:rPr>
      </w:lvl>
    </w:lvlOverride>
  </w:num>
  <w:num w:numId="30" w16cid:durableId="1646155844">
    <w:abstractNumId w:val="1"/>
  </w:num>
  <w:num w:numId="31" w16cid:durableId="103162262">
    <w:abstractNumId w:val="7"/>
  </w:num>
  <w:num w:numId="32" w16cid:durableId="137562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D864DF"/>
    <w:rsid w:val="00020EBE"/>
    <w:rsid w:val="00021DA8"/>
    <w:rsid w:val="0002364A"/>
    <w:rsid w:val="0003056D"/>
    <w:rsid w:val="00066724"/>
    <w:rsid w:val="000F1E36"/>
    <w:rsid w:val="00144FFD"/>
    <w:rsid w:val="00173F40"/>
    <w:rsid w:val="001B3DA7"/>
    <w:rsid w:val="002005DE"/>
    <w:rsid w:val="002347D4"/>
    <w:rsid w:val="002873A7"/>
    <w:rsid w:val="002A5A58"/>
    <w:rsid w:val="002D0AE0"/>
    <w:rsid w:val="002E28D8"/>
    <w:rsid w:val="002F66DB"/>
    <w:rsid w:val="00313CAE"/>
    <w:rsid w:val="003563B8"/>
    <w:rsid w:val="003B2E1C"/>
    <w:rsid w:val="003B3136"/>
    <w:rsid w:val="003F42C3"/>
    <w:rsid w:val="00450F51"/>
    <w:rsid w:val="004552A2"/>
    <w:rsid w:val="00464362"/>
    <w:rsid w:val="00486C9C"/>
    <w:rsid w:val="004A4B2C"/>
    <w:rsid w:val="004A67C9"/>
    <w:rsid w:val="004E15BB"/>
    <w:rsid w:val="004E3099"/>
    <w:rsid w:val="00505622"/>
    <w:rsid w:val="005A248B"/>
    <w:rsid w:val="005C03C0"/>
    <w:rsid w:val="005F7F03"/>
    <w:rsid w:val="00606FC5"/>
    <w:rsid w:val="0063289F"/>
    <w:rsid w:val="006461AA"/>
    <w:rsid w:val="006C2E60"/>
    <w:rsid w:val="00785FCC"/>
    <w:rsid w:val="00791CA2"/>
    <w:rsid w:val="007A1A65"/>
    <w:rsid w:val="007D51CE"/>
    <w:rsid w:val="007F2563"/>
    <w:rsid w:val="0085080E"/>
    <w:rsid w:val="00865DC0"/>
    <w:rsid w:val="008726EF"/>
    <w:rsid w:val="00896DB6"/>
    <w:rsid w:val="008E5B43"/>
    <w:rsid w:val="008F6B4B"/>
    <w:rsid w:val="009607B2"/>
    <w:rsid w:val="00987957"/>
    <w:rsid w:val="0099325D"/>
    <w:rsid w:val="00A05B82"/>
    <w:rsid w:val="00A162F3"/>
    <w:rsid w:val="00A25E1F"/>
    <w:rsid w:val="00A417C3"/>
    <w:rsid w:val="00A64141"/>
    <w:rsid w:val="00A804B6"/>
    <w:rsid w:val="00A8065D"/>
    <w:rsid w:val="00A8366A"/>
    <w:rsid w:val="00A925F4"/>
    <w:rsid w:val="00B33E0E"/>
    <w:rsid w:val="00B74B10"/>
    <w:rsid w:val="00BD63F4"/>
    <w:rsid w:val="00BF376F"/>
    <w:rsid w:val="00C16F32"/>
    <w:rsid w:val="00C6312A"/>
    <w:rsid w:val="00C7460D"/>
    <w:rsid w:val="00D864DF"/>
    <w:rsid w:val="00DC4D30"/>
    <w:rsid w:val="00DF1726"/>
    <w:rsid w:val="00E3307C"/>
    <w:rsid w:val="00E4527F"/>
    <w:rsid w:val="00E8090A"/>
    <w:rsid w:val="00EC764C"/>
    <w:rsid w:val="00ED087C"/>
    <w:rsid w:val="00EE3347"/>
    <w:rsid w:val="00FD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0D43"/>
  <w15:docId w15:val="{0958F386-E4C7-4CD4-9A4A-6D9A6241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8F6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customStyle="1" w:styleId="Ttulo1Car">
    <w:name w:val="Título 1 Car"/>
    <w:aliases w:val="Título 1_SN Car"/>
    <w:basedOn w:val="Fuentedeprrafopredeter"/>
    <w:link w:val="Ttulo1"/>
    <w:uiPriority w:val="9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customStyle="1" w:styleId="TituloNoIndice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customStyle="1" w:styleId="Titulo1Numerado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customStyle="1" w:styleId="TituloNoIndiceCar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customStyle="1" w:styleId="Titulo2Numerado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customStyle="1" w:styleId="Titulo1NumeradoCar">
    <w:name w:val="Titulo1_Numerado Car"/>
    <w:basedOn w:val="Ttulo1Car"/>
    <w:link w:val="Titulo1Numerado"/>
    <w:rsid w:val="002D0AE0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Titulo3Numerado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customStyle="1" w:styleId="Titulo2NumeradoCar">
    <w:name w:val="Titulo2_Numerado Car"/>
    <w:basedOn w:val="Titulo1NumeradoCar"/>
    <w:link w:val="Titulo2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tulo3NumeradoCar">
    <w:name w:val="Titulo3_Numerado Car"/>
    <w:basedOn w:val="Titulo1NumeradoCar"/>
    <w:link w:val="Titulo3Numerado"/>
    <w:rsid w:val="000F1E3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customStyle="1" w:styleId="TituloIlustracinTabla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customStyle="1" w:styleId="DescripcinCar">
    <w:name w:val="Descripción Car"/>
    <w:aliases w:val="INDEPEND Car"/>
    <w:basedOn w:val="Fuentedeprrafopredeter"/>
    <w:link w:val="Descripcin"/>
    <w:rsid w:val="0003056D"/>
    <w:rPr>
      <w:rFonts w:ascii="Times New Roman" w:eastAsia="Times New Roman" w:hAnsi="Times New Roman" w:cs="Times New Roman"/>
      <w:bCs/>
      <w:sz w:val="24"/>
      <w:lang w:val="es-ES_tradnl" w:eastAsia="es-UY"/>
    </w:rPr>
  </w:style>
  <w:style w:type="character" w:customStyle="1" w:styleId="TituloIlustracinTablaCar">
    <w:name w:val="Titulo_Ilustración_Tabla Car"/>
    <w:basedOn w:val="DescripcinCar"/>
    <w:link w:val="TituloIlustracinTabla"/>
    <w:rsid w:val="0003056D"/>
    <w:rPr>
      <w:rFonts w:ascii="Times New Roman" w:eastAsia="Times New Roman" w:hAnsi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6B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\Downloads\PlantillaDocumentacionObligatorio_BD1%20Publica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D167CC2BC44C4983200AC36A123CD3" ma:contentTypeVersion="15" ma:contentTypeDescription="Crear nuevo documento." ma:contentTypeScope="" ma:versionID="491c7869e8f440a68770de3c320875d7">
  <xsd:schema xmlns:xsd="http://www.w3.org/2001/XMLSchema" xmlns:xs="http://www.w3.org/2001/XMLSchema" xmlns:p="http://schemas.microsoft.com/office/2006/metadata/properties" xmlns:ns2="542dba5c-57c0-4be9-83a0-2eb54b249ad7" xmlns:ns3="5d198164-e75b-4636-a018-76cbeb3b6dcd" targetNamespace="http://schemas.microsoft.com/office/2006/metadata/properties" ma:root="true" ma:fieldsID="ea575b8bf2bc7c8d2330200f0ce00e31" ns2:_="" ns3:_="">
    <xsd:import namespace="542dba5c-57c0-4be9-83a0-2eb54b249ad7"/>
    <xsd:import namespace="5d198164-e75b-4636-a018-76cbeb3b6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8164-e75b-4636-a018-76cbeb3b6d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4c4ed3-1810-42a9-8a44-20affd6968a3}" ma:internalName="TaxCatchAll" ma:showField="CatchAllData" ma:web="5d198164-e75b-4636-a018-76cbeb3b6d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dba5c-57c0-4be9-83a0-2eb54b249ad7">
      <Terms xmlns="http://schemas.microsoft.com/office/infopath/2007/PartnerControls"/>
    </lcf76f155ced4ddcb4097134ff3c332f>
    <TaxCatchAll xmlns="5d198164-e75b-4636-a018-76cbeb3b6dcd" xsi:nil="true"/>
  </documentManagement>
</p:properties>
</file>

<file path=customXml/itemProps1.xml><?xml version="1.0" encoding="utf-8"?>
<ds:datastoreItem xmlns:ds="http://schemas.openxmlformats.org/officeDocument/2006/customXml" ds:itemID="{57FEA6D3-0EB8-4B98-B2EC-84924226F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5d198164-e75b-4636-a018-76cbeb3b6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B5E431-11C8-4E01-87A5-386E9C438B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DF58C-60F2-4BEA-8CDD-2C27CA2C4B07}">
  <ds:schemaRefs>
    <ds:schemaRef ds:uri="http://schemas.microsoft.com/office/2006/metadata/properties"/>
    <ds:schemaRef ds:uri="http://schemas.microsoft.com/office/infopath/2007/PartnerControls"/>
    <ds:schemaRef ds:uri="542dba5c-57c0-4be9-83a0-2eb54b249ad7"/>
    <ds:schemaRef ds:uri="5d198164-e75b-4636-a018-76cbeb3b6d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PlantillaDocumentacionObligatorio_BD1 Publicar</Template>
  <TotalTime>2</TotalTime>
  <Pages>16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Latorre</dc:creator>
  <cp:lastModifiedBy>Valentin  Eduardo Latorre  Hernandez</cp:lastModifiedBy>
  <cp:revision>2</cp:revision>
  <dcterms:created xsi:type="dcterms:W3CDTF">2024-11-21T23:27:00Z</dcterms:created>
  <dcterms:modified xsi:type="dcterms:W3CDTF">2024-11-21T23:27:00Z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  <property fmtid="{D5CDD505-2E9C-101B-9397-08002B2CF9AE}" pid="3" name="MediaServiceImageTags">
    <vt:lpwstr/>
  </property>
</Properties>
</file>